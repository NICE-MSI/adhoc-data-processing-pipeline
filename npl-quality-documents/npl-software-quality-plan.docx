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F1" w:rsidRPr="00D4186F" w:rsidRDefault="00E22A6A" w:rsidP="00D809EB">
      <w:pPr>
        <w:pStyle w:val="Heading3"/>
      </w:pPr>
      <w:r w:rsidRPr="00D4186F">
        <w:t>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3"/>
        <w:gridCol w:w="6223"/>
      </w:tblGrid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Software name</w:t>
            </w:r>
          </w:p>
        </w:tc>
        <w:tc>
          <w:tcPr>
            <w:tcW w:w="6382" w:type="dxa"/>
          </w:tcPr>
          <w:p w:rsidR="009D30F1" w:rsidRPr="00D4186F" w:rsidRDefault="00CF6E6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bookmarkStart w:id="0" w:name="Software_Name"/>
            <w:bookmarkEnd w:id="0"/>
            <w:r>
              <w:rPr>
                <w:rFonts w:asciiTheme="minorHAnsi" w:hAnsiTheme="minorHAnsi" w:cs="Arial"/>
                <w:b w:val="0"/>
                <w:bCs w:val="0"/>
              </w:rPr>
              <w:t>adhoc-data-processing-pipeline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Project Manager</w:t>
            </w:r>
          </w:p>
        </w:tc>
        <w:tc>
          <w:tcPr>
            <w:tcW w:w="6382" w:type="dxa"/>
          </w:tcPr>
          <w:p w:rsidR="009D30F1" w:rsidRPr="00D4186F" w:rsidRDefault="00CF6E6C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1" w:name="Project_Manager"/>
            <w:bookmarkEnd w:id="1"/>
            <w:r>
              <w:rPr>
                <w:rFonts w:asciiTheme="minorHAnsi" w:hAnsiTheme="minorHAnsi" w:cs="Arial"/>
                <w:b w:val="0"/>
                <w:bCs w:val="0"/>
              </w:rPr>
              <w:t>Teresa Murta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 </w:t>
            </w:r>
          </w:p>
        </w:tc>
        <w:tc>
          <w:tcPr>
            <w:tcW w:w="6382" w:type="dxa"/>
          </w:tcPr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2" w:name="Customer"/>
            <w:bookmarkEnd w:id="2"/>
            <w:r>
              <w:rPr>
                <w:rFonts w:asciiTheme="minorHAnsi" w:hAnsiTheme="minorHAnsi" w:cs="Arial"/>
                <w:b w:val="0"/>
                <w:bCs w:val="0"/>
              </w:rPr>
              <w:t>None</w:t>
            </w:r>
          </w:p>
        </w:tc>
      </w:tr>
      <w:tr w:rsidR="009D30F1" w:rsidRPr="00D4186F" w:rsidTr="0047117C">
        <w:trPr>
          <w:trHeight w:val="417"/>
        </w:trPr>
        <w:tc>
          <w:tcPr>
            <w:tcW w:w="2860" w:type="dxa"/>
            <w:shd w:val="clear" w:color="auto" w:fill="ECF3FA"/>
          </w:tcPr>
          <w:p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Path</w:t>
            </w:r>
            <w:r w:rsidR="005F60A4">
              <w:rPr>
                <w:rFonts w:asciiTheme="minorHAnsi" w:hAnsiTheme="minorHAnsi" w:cs="Arial"/>
              </w:rPr>
              <w:t>(s)</w:t>
            </w:r>
            <w:r>
              <w:rPr>
                <w:rFonts w:asciiTheme="minorHAnsi" w:hAnsiTheme="minorHAnsi" w:cs="Arial"/>
              </w:rPr>
              <w:t xml:space="preserve"> to relevant files</w:t>
            </w:r>
          </w:p>
        </w:tc>
        <w:tc>
          <w:tcPr>
            <w:tcW w:w="6382" w:type="dxa"/>
          </w:tcPr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3" w:name="path_docs"/>
            <w:bookmarkEnd w:id="3"/>
            <w:r>
              <w:rPr>
                <w:rFonts w:asciiTheme="minorHAnsi" w:hAnsiTheme="minorHAnsi" w:cs="Arial"/>
                <w:b w:val="0"/>
                <w:bCs w:val="0"/>
              </w:rPr>
              <w:t>git@github.com:NICE-MSI/adhoc-data-processing-pipeline.git</w:t>
            </w:r>
          </w:p>
        </w:tc>
      </w:tr>
    </w:tbl>
    <w:p w:rsidR="009D30F1" w:rsidRPr="00D4186F" w:rsidRDefault="00E22A6A" w:rsidP="00D809EB">
      <w:pPr>
        <w:pStyle w:val="Heading3"/>
      </w:pPr>
      <w:r w:rsidRPr="00D4186F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213"/>
      </w:tblGrid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Status</w:t>
            </w:r>
          </w:p>
        </w:tc>
        <w:tc>
          <w:tcPr>
            <w:tcW w:w="6382" w:type="dxa"/>
          </w:tcPr>
          <w:p w:rsidR="009D30F1" w:rsidRPr="00D4186F" w:rsidRDefault="004F474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Status"/>
                  <w:enabled/>
                  <w:calcOnExit w:val="0"/>
                  <w:ddList>
                    <w:listEntry w:val="DRAFT"/>
                    <w:listEntry w:val="ISSUE"/>
                  </w:ddList>
                </w:ffData>
              </w:fldChar>
            </w:r>
            <w:bookmarkStart w:id="4" w:name="Dropdown_Statu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610A2">
              <w:rPr>
                <w:rFonts w:asciiTheme="minorHAnsi" w:hAnsiTheme="minorHAnsi" w:cs="Arial"/>
                <w:b w:val="0"/>
                <w:bCs w:val="0"/>
              </w:rPr>
            </w:r>
            <w:r w:rsidR="009610A2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"/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6382" w:type="dxa"/>
          </w:tcPr>
          <w:p w:rsidR="009D30F1" w:rsidRPr="00D4186F" w:rsidRDefault="004F4749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Number"/>
                  <w:enabled/>
                  <w:calcOnExit w:val="0"/>
                  <w:textInput>
                    <w:default w:val="1.0"/>
                  </w:textInput>
                </w:ffData>
              </w:fldChar>
            </w:r>
            <w:bookmarkStart w:id="5" w:name="Version_Number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1.0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"/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 of plan</w:t>
            </w:r>
          </w:p>
        </w:tc>
        <w:tc>
          <w:tcPr>
            <w:tcW w:w="6382" w:type="dxa"/>
          </w:tcPr>
          <w:p w:rsidR="009D30F1" w:rsidRPr="00D4186F" w:rsidRDefault="00CF6E6C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6" w:name="date"/>
            <w:bookmarkEnd w:id="6"/>
            <w:r>
              <w:rPr>
                <w:rFonts w:asciiTheme="minorHAnsi" w:hAnsiTheme="minorHAnsi" w:cs="Arial"/>
                <w:b w:val="0"/>
                <w:bCs w:val="0"/>
              </w:rPr>
              <w:t>29/05/2020</w:t>
            </w:r>
          </w:p>
        </w:tc>
      </w:tr>
      <w:tr w:rsidR="00311DBC" w:rsidRPr="00D4186F" w:rsidTr="0047117C">
        <w:tc>
          <w:tcPr>
            <w:tcW w:w="2860" w:type="dxa"/>
            <w:shd w:val="clear" w:color="auto" w:fill="ECF3FA"/>
          </w:tcPr>
          <w:p w:rsidR="00311DBC" w:rsidRPr="00D4186F" w:rsidRDefault="00EB621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Plan generated by</w:t>
            </w:r>
          </w:p>
        </w:tc>
        <w:tc>
          <w:tcPr>
            <w:tcW w:w="6382" w:type="dxa"/>
          </w:tcPr>
          <w:p w:rsidR="00311DBC" w:rsidRPr="00D4186F" w:rsidRDefault="00CF6E6C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7" w:name="Author"/>
            <w:bookmarkEnd w:id="7"/>
            <w:r>
              <w:rPr>
                <w:rFonts w:asciiTheme="minorHAnsi" w:hAnsiTheme="minorHAnsi" w:cs="Arial"/>
                <w:b w:val="0"/>
                <w:bCs w:val="0"/>
              </w:rPr>
              <w:t>Teresa Murta</w:t>
            </w:r>
          </w:p>
        </w:tc>
      </w:tr>
    </w:tbl>
    <w:p w:rsidR="009D30F1" w:rsidRPr="00D4186F" w:rsidRDefault="00E22A6A" w:rsidP="00D809EB">
      <w:pPr>
        <w:pStyle w:val="Heading3"/>
      </w:pPr>
      <w:r w:rsidRPr="00D4186F">
        <w:t>SIL calculation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6195"/>
      </w:tblGrid>
      <w:tr w:rsidR="009D30F1" w:rsidRPr="00D4186F" w:rsidTr="0047117C">
        <w:tc>
          <w:tcPr>
            <w:tcW w:w="2821" w:type="dxa"/>
            <w:shd w:val="clear" w:color="auto" w:fill="ECF3FA"/>
          </w:tcPr>
          <w:p w:rsidR="009D30F1" w:rsidRPr="00D4186F" w:rsidRDefault="00D4186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</w:t>
            </w:r>
            <w:r w:rsidR="00E22A6A" w:rsidRPr="00D4186F">
              <w:rPr>
                <w:rFonts w:asciiTheme="minorHAnsi" w:hAnsiTheme="minorHAnsi" w:cs="Arial"/>
              </w:rPr>
              <w:t>riticality of usage</w:t>
            </w:r>
          </w:p>
        </w:tc>
        <w:tc>
          <w:tcPr>
            <w:tcW w:w="6195" w:type="dxa"/>
          </w:tcPr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8" w:name="criticality_use"/>
            <w:bookmarkEnd w:id="8"/>
            <w:r>
              <w:rPr>
                <w:rFonts w:asciiTheme="minorHAnsi" w:hAnsiTheme="minorHAnsi" w:cs="Arial"/>
                <w:b w:val="0"/>
                <w:bCs w:val="0"/>
              </w:rPr>
              <w:t>Significant</w:t>
            </w:r>
          </w:p>
        </w:tc>
      </w:tr>
      <w:tr w:rsidR="009D30F1" w:rsidRPr="00D4186F" w:rsidTr="0047117C">
        <w:tc>
          <w:tcPr>
            <w:tcW w:w="2821" w:type="dxa"/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Complexity of program</w:t>
            </w:r>
          </w:p>
        </w:tc>
        <w:tc>
          <w:tcPr>
            <w:tcW w:w="6195" w:type="dxa"/>
          </w:tcPr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9" w:name="complexity_program"/>
            <w:bookmarkEnd w:id="9"/>
            <w:r>
              <w:rPr>
                <w:rFonts w:asciiTheme="minorHAnsi" w:hAnsiTheme="minorHAnsi" w:cs="Arial"/>
                <w:b w:val="0"/>
                <w:bCs w:val="0"/>
              </w:rPr>
              <w:t>Moderate</w:t>
            </w:r>
          </w:p>
        </w:tc>
      </w:tr>
      <w:tr w:rsidR="006D7DDF" w:rsidRPr="00D4186F" w:rsidTr="0047117C">
        <w:tc>
          <w:tcPr>
            <w:tcW w:w="2821" w:type="dxa"/>
            <w:shd w:val="clear" w:color="auto" w:fill="ECF3FA"/>
          </w:tcPr>
          <w:p w:rsidR="006D7DDF" w:rsidRPr="00D4186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:rsidR="006D7DDF" w:rsidRPr="00D4186F" w:rsidRDefault="00CF6E6C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0" w:name="recommended_sil"/>
            <w:bookmarkEnd w:id="10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6D7DDF" w:rsidRPr="00D4186F" w:rsidTr="0047117C">
        <w:tc>
          <w:tcPr>
            <w:tcW w:w="2821" w:type="dxa"/>
            <w:shd w:val="clear" w:color="auto" w:fill="ECF3FA"/>
          </w:tcPr>
          <w:p w:rsidR="006D7DD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Reviewed SIL</w:t>
            </w:r>
          </w:p>
        </w:tc>
        <w:tc>
          <w:tcPr>
            <w:tcW w:w="6195" w:type="dxa"/>
          </w:tcPr>
          <w:p w:rsidR="006D7DDF" w:rsidRPr="00D4186F" w:rsidRDefault="00CF6E6C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1" w:name="reviewed_sil"/>
            <w:bookmarkEnd w:id="11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9D30F1" w:rsidRPr="00D4186F" w:rsidTr="0047117C">
        <w:tc>
          <w:tcPr>
            <w:tcW w:w="2821" w:type="dxa"/>
            <w:shd w:val="clear" w:color="auto" w:fill="ECF3FA"/>
          </w:tcPr>
          <w:p w:rsidR="009D30F1" w:rsidRPr="00D4186F" w:rsidRDefault="00E22A6A" w:rsidP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 w:rsidR="006D7DDF">
              <w:rPr>
                <w:rFonts w:asciiTheme="minorHAnsi" w:hAnsiTheme="minorHAnsi" w:cs="Arial"/>
              </w:rPr>
              <w:t>that justify increasing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2" w:name="increase_f"/>
            <w:bookmarkEnd w:id="12"/>
            <w:r>
              <w:rPr>
                <w:rFonts w:asciiTheme="minorHAnsi" w:hAnsiTheme="minorHAnsi" w:cs="Arial"/>
                <w:b w:val="0"/>
                <w:bCs w:val="0"/>
              </w:rPr>
              <w:t>Reliant on key staff</w:t>
            </w:r>
          </w:p>
        </w:tc>
      </w:tr>
      <w:tr w:rsidR="009D30F1" w:rsidRPr="00D4186F" w:rsidTr="0047117C">
        <w:tc>
          <w:tcPr>
            <w:tcW w:w="2821" w:type="dxa"/>
            <w:shd w:val="clear" w:color="auto" w:fill="ECF3FA"/>
          </w:tcPr>
          <w:p w:rsidR="009D30F1" w:rsidRPr="00D4186F" w:rsidRDefault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>
              <w:rPr>
                <w:rFonts w:asciiTheme="minorHAnsi" w:hAnsiTheme="minorHAnsi" w:cs="Arial"/>
              </w:rPr>
              <w:t>that justify decreasing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:rsidR="00CF6E6C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3" w:name="decrease_f"/>
            <w:bookmarkEnd w:id="13"/>
            <w:r>
              <w:rPr>
                <w:rFonts w:asciiTheme="minorHAnsi" w:hAnsiTheme="minorHAnsi" w:cs="Arial"/>
                <w:b w:val="0"/>
                <w:bCs w:val="0"/>
              </w:rPr>
              <w:t>Alternative means of verification</w:t>
            </w:r>
          </w:p>
          <w:p w:rsidR="009D30F1" w:rsidRPr="00D4186F" w:rsidRDefault="00CF6E6C">
            <w:pPr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Modular approach</w:t>
            </w:r>
          </w:p>
        </w:tc>
      </w:tr>
    </w:tbl>
    <w:p w:rsidR="009D30F1" w:rsidRPr="00D4186F" w:rsidRDefault="00B83905" w:rsidP="00D809EB">
      <w:pPr>
        <w:pStyle w:val="Heading3"/>
      </w:pPr>
      <w:r>
        <w:t>Software development</w:t>
      </w:r>
      <w:r w:rsidR="00E22A6A" w:rsidRPr="00D4186F">
        <w:t xml:space="preserve"> plan</w:t>
      </w:r>
      <w:r>
        <w:t xml:space="preserve"> </w:t>
      </w:r>
      <w:r w:rsidR="00813D25">
        <w:t>–</w:t>
      </w:r>
      <w:r>
        <w:t xml:space="preserve"> Requirements</w:t>
      </w:r>
      <w:r w:rsidR="00813D25">
        <w:t xml:space="preserve"> for SIL </w:t>
      </w:r>
      <w:bookmarkStart w:id="14" w:name="Requirements_for_SIL"/>
      <w:bookmarkEnd w:id="14"/>
      <w:r w:rsidR="00CF6E6C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6207"/>
      </w:tblGrid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User requirements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5" w:name="user_requirements"/>
            <w:bookmarkEnd w:id="15"/>
            <w:r>
              <w:rPr>
                <w:rFonts w:asciiTheme="minorHAnsi" w:hAnsiTheme="minorHAnsi" w:cs="Arial"/>
                <w:b w:val="0"/>
                <w:bCs w:val="0"/>
              </w:rPr>
              <w:t>Documented user requirement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customer or proxy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6D5089" w:rsidP="00853CC7">
            <w:pPr>
              <w:keepLine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Functional requirements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6" w:name="func_requirements"/>
            <w:bookmarkEnd w:id="16"/>
            <w:r>
              <w:rPr>
                <w:rFonts w:asciiTheme="minorHAnsi" w:hAnsiTheme="minorHAnsi" w:cs="Arial"/>
                <w:b w:val="0"/>
                <w:bCs w:val="0"/>
              </w:rPr>
              <w:t>Documented funcional requirements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Traceable requirements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Design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7" w:name="design"/>
            <w:bookmarkEnd w:id="17"/>
            <w:r>
              <w:rPr>
                <w:rFonts w:asciiTheme="minorHAnsi" w:hAnsiTheme="minorHAnsi" w:cs="Arial"/>
                <w:b w:val="0"/>
                <w:bCs w:val="0"/>
              </w:rPr>
              <w:t>Clear and well structured design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Tool support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lastRenderedPageBreak/>
              <w:t>Coding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8" w:name="coding"/>
            <w:bookmarkEnd w:id="18"/>
            <w:r>
              <w:rPr>
                <w:rFonts w:asciiTheme="minorHAnsi" w:hAnsiTheme="minorHAnsi" w:cs="Arial"/>
                <w:b w:val="0"/>
                <w:bCs w:val="0"/>
              </w:rPr>
              <w:t>Header to identify program name, author, date and version number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Program history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Coding guidelines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Verification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9" w:name="verification"/>
            <w:bookmarkEnd w:id="19"/>
            <w:r>
              <w:rPr>
                <w:rFonts w:asciiTheme="minorHAnsi" w:hAnsiTheme="minorHAnsi" w:cs="Arial"/>
                <w:b w:val="0"/>
                <w:bCs w:val="0"/>
              </w:rPr>
              <w:t>Module testing as coding progresses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Effective testing of complete software against specification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Validation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0" w:name="validation"/>
            <w:bookmarkEnd w:id="20"/>
            <w:r>
              <w:rPr>
                <w:rFonts w:asciiTheme="minorHAnsi" w:hAnsiTheme="minorHAnsi" w:cs="Arial"/>
                <w:b w:val="0"/>
                <w:bCs w:val="0"/>
              </w:rPr>
              <w:t>Documented testing against specification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:rsidTr="0047117C">
        <w:tc>
          <w:tcPr>
            <w:tcW w:w="2860" w:type="dxa"/>
            <w:shd w:val="clear" w:color="auto" w:fill="ECF3FA"/>
          </w:tcPr>
          <w:p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Delivery, use and maintenance</w:t>
            </w:r>
          </w:p>
        </w:tc>
        <w:tc>
          <w:tcPr>
            <w:tcW w:w="6382" w:type="dxa"/>
          </w:tcPr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1" w:name="delivery_use_maintnc"/>
            <w:bookmarkEnd w:id="21"/>
            <w:r>
              <w:rPr>
                <w:rFonts w:asciiTheme="minorHAnsi" w:hAnsiTheme="minorHAnsi" w:cs="Arial"/>
                <w:b w:val="0"/>
                <w:bCs w:val="0"/>
              </w:rPr>
              <w:t>Version control on release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Version control before release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Bug tracking / error logging</w:t>
            </w:r>
          </w:p>
          <w:p w:rsidR="00CF6E6C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Traceability</w:t>
            </w:r>
          </w:p>
          <w:p w:rsidR="009D30F1" w:rsidRPr="00D4186F" w:rsidRDefault="00CF6E6C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User documentation</w:t>
            </w:r>
          </w:p>
        </w:tc>
      </w:tr>
    </w:tbl>
    <w:p w:rsidR="009D30F1" w:rsidRPr="00D4186F" w:rsidRDefault="00E22A6A" w:rsidP="00D809EB">
      <w:pPr>
        <w:pStyle w:val="Heading3"/>
      </w:pPr>
      <w:r w:rsidRPr="00D4186F">
        <w:t>Other information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614"/>
        <w:gridCol w:w="678"/>
        <w:gridCol w:w="721"/>
        <w:gridCol w:w="1560"/>
        <w:gridCol w:w="3707"/>
      </w:tblGrid>
      <w:tr w:rsidR="009D30F1" w:rsidRPr="00D4186F" w:rsidTr="0047117C">
        <w:trPr>
          <w:cantSplit/>
        </w:trPr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pStyle w:val="Heading2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Brief description</w:t>
            </w:r>
          </w:p>
        </w:tc>
        <w:bookmarkStart w:id="22" w:name="Brief_description"/>
        <w:tc>
          <w:tcPr>
            <w:tcW w:w="7280" w:type="dxa"/>
            <w:gridSpan w:val="5"/>
            <w:tcBorders>
              <w:left w:val="single" w:sz="4" w:space="0" w:color="auto"/>
            </w:tcBorders>
          </w:tcPr>
          <w:p w:rsidR="009D30F1" w:rsidRPr="00D4186F" w:rsidRDefault="004F4749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rief_description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Modular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set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 of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M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>atlab functions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 that can be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 called from a master script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. It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>enable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s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 the user to perform a set of standard steps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of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Mass Spectrometry Imaging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(MSI)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data processing. 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2"/>
          </w:p>
        </w:tc>
      </w:tr>
      <w:tr w:rsidR="009D30F1" w:rsidRPr="00D4186F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Class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class"/>
                  <w:enabled/>
                  <w:calcOnExit w:val="0"/>
                  <w:ddList>
                    <w:listEntry w:val="Iterative"/>
                    <w:listEntry w:val="Standard lifecycle"/>
                    <w:listEntry w:val="Prototype"/>
                    <w:listEntry w:val="Re-engineering"/>
                    <w:listEntry w:val="Redevelopment"/>
                  </w:ddList>
                </w:ffData>
              </w:fldChar>
            </w:r>
            <w:bookmarkStart w:id="23" w:name="Dropdown_class"/>
            <w:r w:rsidRPr="004F4F99"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610A2">
              <w:rPr>
                <w:rFonts w:asciiTheme="minorHAnsi" w:hAnsiTheme="minorHAnsi" w:cs="Arial"/>
                <w:b w:val="0"/>
                <w:bCs w:val="0"/>
              </w:rPr>
            </w:r>
            <w:r w:rsidR="009610A2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3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Platform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platform"/>
                  <w:enabled/>
                  <w:calcOnExit w:val="0"/>
                  <w:textInput/>
                </w:ffData>
              </w:fldChar>
            </w:r>
            <w:bookmarkStart w:id="24" w:name="platform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Matlab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4"/>
          </w:p>
        </w:tc>
      </w:tr>
      <w:tr w:rsidR="009D30F1" w:rsidRPr="00D4186F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Type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Type"/>
                  <w:enabled/>
                  <w:calcOnExit w:val="0"/>
                  <w:ddList>
                    <w:listEntry w:val="Program"/>
                    <w:listEntry w:val="Spreadsheet"/>
                    <w:listEntry w:val="Database"/>
                  </w:ddList>
                </w:ffData>
              </w:fldChar>
            </w:r>
            <w:bookmarkStart w:id="25" w:name="Dropdown_Type"/>
            <w:r w:rsidRPr="00CF6E6C"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610A2">
              <w:rPr>
                <w:rFonts w:asciiTheme="minorHAnsi" w:hAnsiTheme="minorHAnsi" w:cs="Arial"/>
                <w:b w:val="0"/>
                <w:bCs w:val="0"/>
              </w:rPr>
            </w:r>
            <w:r w:rsidR="009610A2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5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Language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language"/>
                  <w:enabled/>
                  <w:calcOnExit w:val="0"/>
                  <w:textInput/>
                </w:ffData>
              </w:fldChar>
            </w:r>
            <w:bookmarkStart w:id="26" w:name="languag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Matlab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6"/>
          </w:p>
        </w:tc>
      </w:tr>
      <w:tr w:rsidR="009D30F1" w:rsidRPr="00D4186F" w:rsidTr="0047117C">
        <w:tc>
          <w:tcPr>
            <w:tcW w:w="3168" w:type="dxa"/>
            <w:gridSpan w:val="3"/>
            <w:tcBorders>
              <w:bottom w:val="nil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Responsibilities for testing</w:t>
            </w:r>
            <w:r w:rsidR="00D809EB">
              <w:rPr>
                <w:rFonts w:asciiTheme="minorHAnsi" w:hAnsiTheme="minorHAnsi" w:cs="Arial"/>
              </w:rPr>
              <w:br/>
            </w:r>
            <w:r w:rsidRPr="00D4186F">
              <w:rPr>
                <w:rFonts w:asciiTheme="minorHAnsi" w:hAnsiTheme="minorHAnsi" w:cs="Arial"/>
              </w:rPr>
              <w:t>(give details)</w:t>
            </w:r>
          </w:p>
        </w:tc>
        <w:tc>
          <w:tcPr>
            <w:tcW w:w="2281" w:type="dxa"/>
            <w:gridSpan w:val="2"/>
            <w:tcBorders>
              <w:bottom w:val="nil"/>
            </w:tcBorders>
          </w:tcPr>
          <w:p w:rsidR="009D30F1" w:rsidRPr="00D4186F" w:rsidRDefault="00E22A6A" w:rsidP="00CF6E6C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NPL: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NPL"/>
                  <w:enabled/>
                  <w:calcOnExit w:val="0"/>
                  <w:textInput/>
                </w:ffData>
              </w:fldChar>
            </w:r>
            <w:bookmarkStart w:id="27" w:name="resp_NPL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Teresa Murta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 perfoms key tests before releases. Chelsea Nikula, Rory Steven, and </w:t>
            </w:r>
            <w:r w:rsidR="0008021C" w:rsidRPr="0008021C">
              <w:rPr>
                <w:rFonts w:asciiTheme="minorHAnsi" w:hAnsiTheme="minorHAnsi" w:cs="Arial"/>
                <w:b w:val="0"/>
                <w:bCs w:val="0"/>
              </w:rPr>
              <w:t xml:space="preserve">Marcel Niehaus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use it regulary and report unexpected results or irregularities</w:t>
            </w:r>
            <w:bookmarkStart w:id="28" w:name="_GoBack"/>
            <w:bookmarkEnd w:id="28"/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.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7"/>
          </w:p>
        </w:tc>
        <w:tc>
          <w:tcPr>
            <w:tcW w:w="3707" w:type="dxa"/>
            <w:tcBorders>
              <w:bottom w:val="nil"/>
            </w:tcBorders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Customer"/>
                  <w:enabled/>
                  <w:calcOnExit w:val="0"/>
                  <w:textInput/>
                </w:ffData>
              </w:fldChar>
            </w:r>
            <w:bookmarkStart w:id="29" w:name="resp_Customer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9"/>
          </w:p>
        </w:tc>
      </w:tr>
      <w:tr w:rsidR="009D30F1" w:rsidRPr="00D4186F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Configuration management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Conf_management"/>
                  <w:enabled/>
                  <w:calcOnExit w:val="0"/>
                  <w:textInput/>
                </w:ffData>
              </w:fldChar>
            </w:r>
            <w:bookmarkStart w:id="30" w:name="Conf_management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0"/>
          </w:p>
        </w:tc>
      </w:tr>
      <w:tr w:rsidR="009D30F1" w:rsidRPr="00D4186F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Archiving regime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rchiving_regime"/>
                  <w:enabled/>
                  <w:calcOnExit w:val="0"/>
                  <w:textInput/>
                </w:ffData>
              </w:fldChar>
            </w:r>
            <w:bookmarkStart w:id="31" w:name="Archiving_regim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>Git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Hub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1"/>
          </w:p>
        </w:tc>
      </w:tr>
      <w:tr w:rsidR="009D30F1" w:rsidRPr="00D4186F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Release rules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lease_rules"/>
                  <w:enabled/>
                  <w:calcOnExit w:val="0"/>
                  <w:textInput/>
                </w:ffData>
              </w:fldChar>
            </w:r>
            <w:bookmarkStart w:id="32" w:name="Release_rule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Daily updates are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commited and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pushed to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GitHub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>repository.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2"/>
          </w:p>
        </w:tc>
      </w:tr>
      <w:tr w:rsidR="009D30F1" w:rsidRPr="00D4186F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Maintenance plan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Maintenance_plan"/>
                  <w:enabled/>
                  <w:calcOnExit w:val="0"/>
                  <w:textInput/>
                </w:ffData>
              </w:fldChar>
            </w:r>
            <w:bookmarkStart w:id="33" w:name="Maintenance_pla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 xml:space="preserve">Issues 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are corrected within a </w:t>
            </w:r>
            <w:r w:rsidR="0008021C">
              <w:rPr>
                <w:rFonts w:asciiTheme="minorHAnsi" w:hAnsiTheme="minorHAnsi" w:cs="Arial"/>
                <w:b w:val="0"/>
                <w:bCs w:val="0"/>
              </w:rPr>
              <w:t>couple of</w:t>
            </w:r>
            <w:r w:rsidR="004F4F99">
              <w:rPr>
                <w:rFonts w:asciiTheme="minorHAnsi" w:hAnsiTheme="minorHAnsi" w:cs="Arial"/>
                <w:b w:val="0"/>
                <w:bCs w:val="0"/>
              </w:rPr>
              <w:t xml:space="preserve"> days of detection.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3"/>
          </w:p>
        </w:tc>
      </w:tr>
    </w:tbl>
    <w:p w:rsidR="009D30F1" w:rsidRPr="00D4186F" w:rsidRDefault="00E22A6A" w:rsidP="00D809EB">
      <w:pPr>
        <w:pStyle w:val="Heading3"/>
      </w:pPr>
      <w:r w:rsidRPr="00D4186F">
        <w:br w:type="page"/>
      </w:r>
      <w:r w:rsidRPr="00D4186F">
        <w:lastRenderedPageBreak/>
        <w:t>For first release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74"/>
        <w:gridCol w:w="3328"/>
      </w:tblGrid>
      <w:tr w:rsidR="009D30F1" w:rsidRPr="00D4186F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Result of final review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67062C">
            <w:pPr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final_rev"/>
                  <w:enabled/>
                  <w:calcOnExit w:val="0"/>
                  <w:ddList>
                    <w:listEntry w:val="Not yet completed"/>
                    <w:listEntry w:val="Deliver"/>
                    <w:listEntry w:val="Rewrite"/>
                    <w:listEntry w:val="Abandon"/>
                  </w:ddList>
                </w:ffData>
              </w:fldChar>
            </w:r>
            <w:bookmarkStart w:id="34" w:name="Dropdown_final_rev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9610A2">
              <w:rPr>
                <w:rFonts w:asciiTheme="minorHAnsi" w:hAnsiTheme="minorHAnsi" w:cs="Arial"/>
                <w:b w:val="0"/>
                <w:bCs w:val="0"/>
              </w:rPr>
            </w:r>
            <w:r w:rsidR="009610A2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4"/>
          </w:p>
        </w:tc>
      </w:tr>
      <w:tr w:rsidR="009D30F1" w:rsidRPr="00D4186F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Basis for decision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asis_decision"/>
                  <w:enabled/>
                  <w:calcOnExit w:val="0"/>
                  <w:textInput/>
                </w:ffData>
              </w:fldChar>
            </w:r>
            <w:bookmarkStart w:id="35" w:name="Basis_decisio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5"/>
          </w:p>
        </w:tc>
      </w:tr>
      <w:tr w:rsidR="009D30F1" w:rsidRPr="00D4186F" w:rsidTr="0047117C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Approved for release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Version: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release"/>
                  <w:enabled/>
                  <w:calcOnExit w:val="0"/>
                  <w:textInput/>
                </w:ffData>
              </w:fldChar>
            </w:r>
            <w:bookmarkStart w:id="36" w:name="Version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6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Date: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ate_release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7" w:name="date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7"/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67062C" w:rsidP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Approved by</w:t>
            </w:r>
            <w:r w:rsidR="00E22A6A" w:rsidRPr="00D4186F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pproved_by_release"/>
                  <w:enabled/>
                  <w:calcOnExit w:val="0"/>
                  <w:textInput/>
                </w:ffData>
              </w:fldChar>
            </w:r>
            <w:bookmarkStart w:id="38" w:name="approved_by_releas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8"/>
          </w:p>
        </w:tc>
      </w:tr>
    </w:tbl>
    <w:p w:rsidR="009D30F1" w:rsidRPr="00D4186F" w:rsidRDefault="00E22A6A" w:rsidP="00D809EB">
      <w:pPr>
        <w:pStyle w:val="Heading3"/>
      </w:pPr>
      <w:r w:rsidRPr="00D4186F">
        <w:t>Subsequent releases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64"/>
        <w:gridCol w:w="3338"/>
      </w:tblGrid>
      <w:tr w:rsidR="009D30F1" w:rsidRPr="00D4186F" w:rsidTr="0047117C">
        <w:trPr>
          <w:tblHeader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Outline changes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Signed</w:t>
            </w:r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9" w:name="Text4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9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0" w:name="Text4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1" w:name="Text4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2" w:name="Text4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3" w:name="Text5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3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4" w:name="Text5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5" w:name="Text5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6" w:name="Text5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7" w:name="Text5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7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8" w:name="Text5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9" w:name="Text5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0" w:name="Text5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1" w:name="Text5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1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2" w:name="Text5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3" w:name="Text6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4" w:name="Text6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5" w:name="Text6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5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6" w:name="Text6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6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7" w:name="Text6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7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8" w:name="Text6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8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9" w:name="Text6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9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0" w:name="Text6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1" w:name="Text6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2" w:name="Text6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3" w:name="Text7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3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4" w:name="Text7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5" w:name="Text7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6" w:name="Text7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7" w:name="Text7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7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8" w:name="Text7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9" w:name="Text7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0" w:name="Text7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1" w:name="Text7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1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2" w:name="Text7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3" w:name="Text8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4" w:name="Text8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5" w:name="Text8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5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6" w:name="Text8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6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7" w:name="Text8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7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8" w:name="Text8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8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9" w:name="Text8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9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80" w:name="Text8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1" w:name="Text8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2" w:name="Text8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3" w:name="Text9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3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4" w:name="Text9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85" w:name="Text9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6" w:name="Text9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87" w:name="Text9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7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88" w:name="Text9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89" w:name="Text9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0" w:name="Text9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91" w:name="Text9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1"/>
          </w:p>
        </w:tc>
      </w:tr>
      <w:tr w:rsidR="009D30F1" w:rsidRPr="00D4186F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92" w:name="Text9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93" w:name="Text10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4" w:name="Text10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95" w:name="Text10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CF6E6C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5"/>
          </w:p>
        </w:tc>
      </w:tr>
    </w:tbl>
    <w:p w:rsidR="009D30F1" w:rsidRPr="00D4186F" w:rsidRDefault="009D30F1">
      <w:pPr>
        <w:rPr>
          <w:rFonts w:asciiTheme="minorHAnsi" w:hAnsiTheme="minorHAnsi" w:cs="Arial"/>
        </w:rPr>
      </w:pPr>
    </w:p>
    <w:sectPr w:rsidR="009D30F1" w:rsidRPr="00D4186F" w:rsidSect="00700D09">
      <w:headerReference w:type="even" r:id="rId8"/>
      <w:headerReference w:type="default" r:id="rId9"/>
      <w:footerReference w:type="default" r:id="rId10"/>
      <w:pgSz w:w="11906" w:h="16838"/>
      <w:pgMar w:top="1418" w:right="1440" w:bottom="1135" w:left="1440" w:header="720" w:footer="5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0A2" w:rsidRDefault="009610A2">
      <w:pPr>
        <w:spacing w:before="0" w:after="0"/>
      </w:pPr>
      <w:r>
        <w:separator/>
      </w:r>
    </w:p>
  </w:endnote>
  <w:endnote w:type="continuationSeparator" w:id="0">
    <w:p w:rsidR="009610A2" w:rsidRDefault="009610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9EB" w:rsidRPr="00D809EB" w:rsidRDefault="00D809EB" w:rsidP="001F3723">
    <w:pPr>
      <w:pStyle w:val="Footer"/>
      <w:tabs>
        <w:tab w:val="clear" w:pos="4153"/>
        <w:tab w:val="clear" w:pos="8306"/>
        <w:tab w:val="right" w:pos="8944"/>
      </w:tabs>
      <w:rPr>
        <w:rFonts w:asciiTheme="minorHAnsi" w:hAnsiTheme="minorHAnsi"/>
        <w:b w:val="0"/>
        <w:bCs w:val="0"/>
        <w:sz w:val="18"/>
      </w:rPr>
    </w:pPr>
    <w:r w:rsidRPr="00D809EB">
      <w:rPr>
        <w:rFonts w:asciiTheme="minorHAnsi" w:hAnsiTheme="minorHAnsi"/>
        <w:b w:val="0"/>
        <w:bCs w:val="0"/>
        <w:sz w:val="18"/>
      </w:rPr>
      <w:t>QF-59, Issue 7, November 2019</w:t>
    </w:r>
    <w:r w:rsidRPr="00D809EB">
      <w:rPr>
        <w:rFonts w:asciiTheme="minorHAnsi" w:hAnsiTheme="minorHAnsi"/>
        <w:b w:val="0"/>
        <w:bCs w:val="0"/>
        <w:sz w:val="18"/>
      </w:rPr>
      <w:tab/>
      <w:t xml:space="preserve">Page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PAGE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1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 xml:space="preserve"> of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NUMPAGES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3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ab/>
    </w:r>
    <w:r w:rsidRPr="00D809EB">
      <w:rPr>
        <w:rFonts w:asciiTheme="minorHAnsi" w:hAnsiTheme="minorHAnsi"/>
        <w:b w:val="0"/>
        <w:bCs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0A2" w:rsidRDefault="009610A2">
      <w:pPr>
        <w:spacing w:before="0" w:after="0"/>
      </w:pPr>
      <w:r>
        <w:separator/>
      </w:r>
    </w:p>
  </w:footnote>
  <w:footnote w:type="continuationSeparator" w:id="0">
    <w:p w:rsidR="009610A2" w:rsidRDefault="009610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9EB" w:rsidRDefault="00D809EB"/>
  <w:p w:rsidR="00D809EB" w:rsidRDefault="00D809EB"/>
  <w:p w:rsidR="00D809EB" w:rsidRDefault="00D809EB"/>
  <w:p w:rsidR="00D809EB" w:rsidRDefault="00D809EB"/>
  <w:p w:rsidR="00D809EB" w:rsidRDefault="00D809EB"/>
  <w:p w:rsidR="00D809EB" w:rsidRDefault="00D809EB"/>
  <w:p w:rsidR="00D809EB" w:rsidRDefault="00D809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9EB" w:rsidRPr="00D809EB" w:rsidRDefault="00D809EB" w:rsidP="00D809EB">
    <w:pPr>
      <w:pStyle w:val="Header"/>
      <w:tabs>
        <w:tab w:val="clear" w:pos="4153"/>
        <w:tab w:val="clear" w:pos="8306"/>
        <w:tab w:val="center" w:pos="4678"/>
        <w:tab w:val="right" w:pos="9022"/>
      </w:tabs>
      <w:rPr>
        <w:rFonts w:ascii="Calibri" w:hAnsi="Calibri"/>
        <w:sz w:val="28"/>
        <w:szCs w:val="28"/>
      </w:rPr>
    </w:pPr>
    <w:r w:rsidRPr="00D809EB">
      <w:rPr>
        <w:rFonts w:ascii="Calibri" w:hAnsi="Calibri"/>
        <w:sz w:val="28"/>
        <w:szCs w:val="28"/>
      </w:rPr>
      <w:drawing>
        <wp:anchor distT="0" distB="0" distL="114300" distR="114300" simplePos="0" relativeHeight="251658240" behindDoc="0" locked="0" layoutInCell="1" allowOverlap="1" wp14:anchorId="5E07D039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838200" cy="316865"/>
          <wp:effectExtent l="0" t="0" r="0" b="698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pl-logo-294-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09EB">
      <w:rPr>
        <w:rFonts w:ascii="Calibri" w:hAnsi="Calibri"/>
        <w:sz w:val="28"/>
        <w:szCs w:val="28"/>
      </w:rPr>
      <w:t xml:space="preserve"> </w:t>
    </w:r>
    <w:r w:rsidRPr="00D809EB">
      <w:rPr>
        <w:rFonts w:ascii="Calibri" w:hAnsi="Calibri"/>
        <w:sz w:val="28"/>
        <w:szCs w:val="28"/>
      </w:rPr>
      <w:tab/>
      <w:t>SOFTWARE QUALITY PLAN</w:t>
    </w:r>
    <w:r w:rsidRPr="00D809EB">
      <w:rPr>
        <w:rFonts w:ascii="Calibri" w:hAnsi="Calibri"/>
        <w:sz w:val="28"/>
        <w:szCs w:val="28"/>
      </w:rPr>
      <w:tab/>
      <w:t>QF-59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1E3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48C125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7E555FC"/>
    <w:multiLevelType w:val="hybridMultilevel"/>
    <w:tmpl w:val="F1F02D62"/>
    <w:lvl w:ilvl="0" w:tplc="06F8C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8205C4"/>
    <w:multiLevelType w:val="singleLevel"/>
    <w:tmpl w:val="E0640EFE"/>
    <w:lvl w:ilvl="0">
      <w:start w:val="1"/>
      <w:numFmt w:val="decimal"/>
      <w:lvlText w:val="%1."/>
      <w:legacy w:legacy="1" w:legacySpace="1134" w:legacyIndent="283"/>
      <w:lvlJc w:val="left"/>
      <w:pPr>
        <w:ind w:left="859" w:hanging="283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ocumentProtection w:edit="forms" w:enforcement="1"/>
  <w:defaultTabStop w:val="14"/>
  <w:drawingGridHorizontalSpacing w:val="26"/>
  <w:drawingGridVerticalSpacing w:val="7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C"/>
    <w:rsid w:val="0000246C"/>
    <w:rsid w:val="0008021C"/>
    <w:rsid w:val="000E1FA0"/>
    <w:rsid w:val="001F3723"/>
    <w:rsid w:val="00231433"/>
    <w:rsid w:val="002B5F61"/>
    <w:rsid w:val="00311DBC"/>
    <w:rsid w:val="003B7CD9"/>
    <w:rsid w:val="0047117C"/>
    <w:rsid w:val="00497957"/>
    <w:rsid w:val="004A4767"/>
    <w:rsid w:val="004F4749"/>
    <w:rsid w:val="004F4F99"/>
    <w:rsid w:val="00502B92"/>
    <w:rsid w:val="00504A34"/>
    <w:rsid w:val="00521F71"/>
    <w:rsid w:val="005762C5"/>
    <w:rsid w:val="00595C33"/>
    <w:rsid w:val="005F60A4"/>
    <w:rsid w:val="0067062C"/>
    <w:rsid w:val="006D5089"/>
    <w:rsid w:val="006D7DDF"/>
    <w:rsid w:val="00700D09"/>
    <w:rsid w:val="0070283C"/>
    <w:rsid w:val="007073B1"/>
    <w:rsid w:val="008043EA"/>
    <w:rsid w:val="00813D25"/>
    <w:rsid w:val="00853CC7"/>
    <w:rsid w:val="00881C9A"/>
    <w:rsid w:val="008E4274"/>
    <w:rsid w:val="008F060B"/>
    <w:rsid w:val="009610A2"/>
    <w:rsid w:val="00971E0F"/>
    <w:rsid w:val="00982CC2"/>
    <w:rsid w:val="009D30F1"/>
    <w:rsid w:val="00A34999"/>
    <w:rsid w:val="00AB6C6F"/>
    <w:rsid w:val="00B83905"/>
    <w:rsid w:val="00B9194F"/>
    <w:rsid w:val="00BC4413"/>
    <w:rsid w:val="00BD23BD"/>
    <w:rsid w:val="00C34335"/>
    <w:rsid w:val="00C636CE"/>
    <w:rsid w:val="00CD6C19"/>
    <w:rsid w:val="00CF6E6C"/>
    <w:rsid w:val="00D4186F"/>
    <w:rsid w:val="00D4362A"/>
    <w:rsid w:val="00D809EB"/>
    <w:rsid w:val="00E22A6A"/>
    <w:rsid w:val="00E424E0"/>
    <w:rsid w:val="00E81938"/>
    <w:rsid w:val="00EB5987"/>
    <w:rsid w:val="00EB621A"/>
    <w:rsid w:val="00ED1242"/>
    <w:rsid w:val="00F45975"/>
    <w:rsid w:val="00F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71384"/>
  <w15:chartTrackingRefBased/>
  <w15:docId w15:val="{E3B6503D-FEE5-4D99-8AFD-DA4A71AD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standard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  <w:bCs/>
      <w:noProof/>
      <w:sz w:val="22"/>
      <w:lang w:eastAsia="en-US"/>
    </w:rPr>
  </w:style>
  <w:style w:type="paragraph" w:styleId="Heading1">
    <w:name w:val="heading 1"/>
    <w:aliases w:val="Chapter"/>
    <w:basedOn w:val="Normal"/>
    <w:next w:val="Normal"/>
    <w:autoRedefine/>
    <w:qFormat/>
    <w:rsid w:val="00D4186F"/>
    <w:pPr>
      <w:keepNext/>
      <w:keepLines/>
      <w:tabs>
        <w:tab w:val="left" w:pos="6210"/>
        <w:tab w:val="left" w:pos="7740"/>
      </w:tabs>
      <w:spacing w:after="240"/>
      <w:jc w:val="center"/>
      <w:outlineLvl w:val="0"/>
    </w:pPr>
    <w:rPr>
      <w:rFonts w:asciiTheme="minorHAnsi" w:hAnsiTheme="minorHAnsi" w:cs="Arial"/>
      <w:bCs w:val="0"/>
      <w: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rsid w:val="00D809EB"/>
    <w:pPr>
      <w:keepNext/>
      <w:spacing w:before="240"/>
      <w:outlineLvl w:val="2"/>
    </w:pPr>
    <w:rPr>
      <w:rFonts w:asciiTheme="minorHAnsi" w:hAnsiTheme="minorHAnsi" w:cs="Arial"/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2"/>
        <w:tab w:val="left" w:pos="6480"/>
        <w:tab w:val="left" w:pos="6930"/>
        <w:tab w:val="right" w:pos="9029"/>
      </w:tabs>
      <w:spacing w:after="0"/>
      <w:ind w:left="963" w:hanging="283"/>
    </w:pPr>
    <w:rPr>
      <w:b w:val="0"/>
      <w:caps/>
    </w:rPr>
  </w:style>
  <w:style w:type="paragraph" w:styleId="TOC2">
    <w:name w:val="toc 2"/>
    <w:basedOn w:val="Normal"/>
    <w:next w:val="Normal"/>
    <w:semiHidden/>
    <w:pPr>
      <w:tabs>
        <w:tab w:val="right" w:leader="dot" w:pos="8306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8306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306"/>
      </w:tabs>
      <w:ind w:left="600"/>
    </w:pPr>
    <w:rPr>
      <w:sz w:val="18"/>
    </w:rPr>
  </w:style>
  <w:style w:type="paragraph" w:customStyle="1" w:styleId="TableHeading">
    <w:name w:val="TableHeading"/>
    <w:basedOn w:val="Normal"/>
    <w:rPr>
      <w:b w:val="0"/>
    </w:rPr>
  </w:style>
  <w:style w:type="character" w:customStyle="1" w:styleId="Reference">
    <w:name w:val="Reference"/>
    <w:basedOn w:val="DefaultParagraphFont"/>
    <w:rPr>
      <w:i/>
    </w:rPr>
  </w:style>
  <w:style w:type="paragraph" w:styleId="ListBullet">
    <w:name w:val="List Bullet"/>
    <w:basedOn w:val="Normal"/>
    <w:autoRedefine/>
    <w:semiHidden/>
    <w:pPr>
      <w:spacing w:after="0"/>
      <w:ind w:left="1008" w:hanging="288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E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B"/>
    <w:rPr>
      <w:rFonts w:ascii="Segoe UI" w:hAnsi="Segoe UI" w:cs="Segoe UI"/>
      <w:b/>
      <w:bCs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intranet.npl.co.uk/quality/forms/qf/qf-59/qf-5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F1E6-7F40-466F-A892-710305C2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qf-59.dotx</Template>
  <TotalTime>21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QF-59</vt:lpstr>
    </vt:vector>
  </TitlesOfParts>
  <Manager>David Hall</Manager>
  <Company>National Physical Laboratory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QF-59</dc:title>
  <dc:subject>Software Quality Plan</dc:subject>
  <dc:creator>Teresa Murta</dc:creator>
  <cp:keywords>software, quality</cp:keywords>
  <dc:description/>
  <cp:lastModifiedBy>Teresa Murta</cp:lastModifiedBy>
  <cp:revision>2</cp:revision>
  <cp:lastPrinted>2001-01-29T08:37:00Z</cp:lastPrinted>
  <dcterms:created xsi:type="dcterms:W3CDTF">2020-05-29T14:33:00Z</dcterms:created>
  <dcterms:modified xsi:type="dcterms:W3CDTF">2020-05-29T14:57:00Z</dcterms:modified>
</cp:coreProperties>
</file>